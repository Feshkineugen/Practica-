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FC57" w14:textId="77777777" w:rsidR="002E5505" w:rsidRDefault="002B01CF">
      <w:pPr>
        <w:pStyle w:val="1"/>
        <w:spacing w:before="0" w:line="360" w:lineRule="auto"/>
        <w:ind w:left="0" w:firstLine="709"/>
        <w:rPr>
          <w:rFonts w:cs="Times New Roman"/>
        </w:rPr>
      </w:pPr>
      <w:bookmarkStart w:id="0" w:name="_Toc492486486"/>
      <w:r>
        <w:rPr>
          <w:rFonts w:cs="Times New Roman"/>
        </w:rPr>
        <w:t>Практическое задание №</w:t>
      </w:r>
      <w:bookmarkEnd w:id="0"/>
      <w:r>
        <w:rPr>
          <w:rFonts w:cs="Times New Roman"/>
        </w:rPr>
        <w:t>4</w:t>
      </w:r>
    </w:p>
    <w:p w14:paraId="270B3EE5" w14:textId="77777777" w:rsidR="002E5505" w:rsidRDefault="002E55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788DE3" w14:textId="77777777" w:rsidR="002E5505" w:rsidRDefault="002B01C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2CE83BDF" w14:textId="77777777" w:rsidR="002E5505" w:rsidRDefault="002B01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14:paraId="644D9DF8" w14:textId="77777777" w:rsidR="002E5505" w:rsidRDefault="002B01C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10B229A2" w14:textId="77777777" w:rsidR="002E5505" w:rsidRDefault="002B01C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Состав аппаратных и программных средств персонального компьютера, составляющих основу его конфигурации указан в таблице номер 1.</w:t>
      </w:r>
    </w:p>
    <w:p w14:paraId="1DF3ECF7" w14:textId="77777777" w:rsidR="002E5505" w:rsidRDefault="002E5505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D693A7" w14:textId="77777777" w:rsidR="002E5505" w:rsidRDefault="002B01CF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2883"/>
        <w:gridCol w:w="2727"/>
      </w:tblGrid>
      <w:tr w:rsidR="002E5505" w14:paraId="47EEF6BE" w14:textId="77777777">
        <w:tc>
          <w:tcPr>
            <w:tcW w:w="3015" w:type="dxa"/>
          </w:tcPr>
          <w:p w14:paraId="0FEB31EE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2883" w:type="dxa"/>
          </w:tcPr>
          <w:p w14:paraId="4CE73D25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727" w:type="dxa"/>
          </w:tcPr>
          <w:p w14:paraId="5E218B6E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2E5505" w14:paraId="64AB9F37" w14:textId="77777777">
        <w:trPr>
          <w:trHeight w:val="201"/>
        </w:trPr>
        <w:tc>
          <w:tcPr>
            <w:tcW w:w="3015" w:type="dxa"/>
            <w:vMerge w:val="restart"/>
          </w:tcPr>
          <w:p w14:paraId="357CB390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2883" w:type="dxa"/>
          </w:tcPr>
          <w:p w14:paraId="0C015B4E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727" w:type="dxa"/>
          </w:tcPr>
          <w:p w14:paraId="2B187775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E5505" w14:paraId="197333D8" w14:textId="77777777">
        <w:trPr>
          <w:trHeight w:val="200"/>
        </w:trPr>
        <w:tc>
          <w:tcPr>
            <w:tcW w:w="3015" w:type="dxa"/>
            <w:vMerge/>
          </w:tcPr>
          <w:p w14:paraId="2707E769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7545663B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Драйвера</w:t>
            </w:r>
          </w:p>
        </w:tc>
        <w:tc>
          <w:tcPr>
            <w:tcW w:w="2727" w:type="dxa"/>
          </w:tcPr>
          <w:p w14:paraId="026FE364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E5505" w14:paraId="0C773D85" w14:textId="77777777">
        <w:tc>
          <w:tcPr>
            <w:tcW w:w="3015" w:type="dxa"/>
            <w:vMerge w:val="restart"/>
          </w:tcPr>
          <w:p w14:paraId="7398A801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Служебное По</w:t>
            </w:r>
          </w:p>
        </w:tc>
        <w:tc>
          <w:tcPr>
            <w:tcW w:w="2883" w:type="dxa"/>
          </w:tcPr>
          <w:p w14:paraId="42722A98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Антивирус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Kasperskiy</w:t>
            </w:r>
          </w:p>
        </w:tc>
        <w:tc>
          <w:tcPr>
            <w:tcW w:w="2727" w:type="dxa"/>
          </w:tcPr>
          <w:p w14:paraId="30D8E934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Standard</w:t>
            </w:r>
          </w:p>
        </w:tc>
      </w:tr>
      <w:tr w:rsidR="002E5505" w14:paraId="30D89C39" w14:textId="77777777">
        <w:tc>
          <w:tcPr>
            <w:tcW w:w="3015" w:type="dxa"/>
            <w:vMerge/>
          </w:tcPr>
          <w:p w14:paraId="557FD1AF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239C1386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Встроенный проводник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727" w:type="dxa"/>
          </w:tcPr>
          <w:p w14:paraId="35A5B334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2E5505" w14:paraId="2F22A573" w14:textId="77777777">
        <w:tc>
          <w:tcPr>
            <w:tcW w:w="3015" w:type="dxa"/>
            <w:vMerge/>
          </w:tcPr>
          <w:p w14:paraId="00EDF161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4351D255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Блокнот</w:t>
            </w:r>
          </w:p>
        </w:tc>
        <w:tc>
          <w:tcPr>
            <w:tcW w:w="2727" w:type="dxa"/>
          </w:tcPr>
          <w:p w14:paraId="34FED448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2E5505" w14:paraId="133A7457" w14:textId="77777777">
        <w:tc>
          <w:tcPr>
            <w:tcW w:w="3015" w:type="dxa"/>
            <w:vMerge/>
          </w:tcPr>
          <w:p w14:paraId="5F31F7B4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1AF8A6CF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Калькулятор</w:t>
            </w:r>
          </w:p>
        </w:tc>
        <w:tc>
          <w:tcPr>
            <w:tcW w:w="2727" w:type="dxa"/>
          </w:tcPr>
          <w:p w14:paraId="502414B0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2E5505" w14:paraId="5CE60EAB" w14:textId="77777777">
        <w:trPr>
          <w:trHeight w:val="652"/>
        </w:trPr>
        <w:tc>
          <w:tcPr>
            <w:tcW w:w="3015" w:type="dxa"/>
            <w:vMerge w:val="restart"/>
          </w:tcPr>
          <w:p w14:paraId="448DDD43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Система программирования (инструментальное ПО)</w:t>
            </w:r>
          </w:p>
        </w:tc>
        <w:tc>
          <w:tcPr>
            <w:tcW w:w="2883" w:type="dxa"/>
          </w:tcPr>
          <w:p w14:paraId="116E1AE6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Visual Studio 202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727" w:type="dxa"/>
          </w:tcPr>
          <w:p w14:paraId="480AAEF0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Пакет для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разработки классических приложений 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NET</w:t>
            </w:r>
          </w:p>
        </w:tc>
      </w:tr>
      <w:tr w:rsidR="002E5505" w14:paraId="3569B797" w14:textId="77777777">
        <w:tc>
          <w:tcPr>
            <w:tcW w:w="3015" w:type="dxa"/>
            <w:vMerge/>
          </w:tcPr>
          <w:p w14:paraId="00CD9C07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6AE76D37" w14:textId="77777777" w:rsidR="002E5505" w:rsidRDefault="002B01CF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SQL Server Management Studio 20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2727" w:type="dxa"/>
          </w:tcPr>
          <w:p w14:paraId="4B55CB6B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2E5505" w14:paraId="6CD73607" w14:textId="77777777">
        <w:tc>
          <w:tcPr>
            <w:tcW w:w="3015" w:type="dxa"/>
            <w:vMerge w:val="restart"/>
          </w:tcPr>
          <w:p w14:paraId="33B4EF07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2883" w:type="dxa"/>
          </w:tcPr>
          <w:p w14:paraId="3F42AAD9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icrosoft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Word 20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2727" w:type="dxa"/>
          </w:tcPr>
          <w:p w14:paraId="7BA10F5C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E5505" w14:paraId="23B9DEF2" w14:textId="77777777">
        <w:tc>
          <w:tcPr>
            <w:tcW w:w="3015" w:type="dxa"/>
            <w:vMerge/>
          </w:tcPr>
          <w:p w14:paraId="1740A341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25C3C011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icrosoft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Excel 20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2727" w:type="dxa"/>
          </w:tcPr>
          <w:p w14:paraId="61AC22A4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E5505" w14:paraId="566453EB" w14:textId="77777777">
        <w:tc>
          <w:tcPr>
            <w:tcW w:w="3015" w:type="dxa"/>
            <w:vMerge/>
          </w:tcPr>
          <w:p w14:paraId="2CAABCF0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14:paraId="2D1F008E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icrosoft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Power Point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2019</w:t>
            </w:r>
          </w:p>
        </w:tc>
        <w:tc>
          <w:tcPr>
            <w:tcW w:w="2727" w:type="dxa"/>
          </w:tcPr>
          <w:p w14:paraId="1965185C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E5505" w14:paraId="5148533C" w14:textId="77777777">
        <w:tc>
          <w:tcPr>
            <w:tcW w:w="3015" w:type="dxa"/>
            <w:vMerge/>
          </w:tcPr>
          <w:p w14:paraId="61F437AF" w14:textId="77777777" w:rsidR="002E5505" w:rsidRDefault="002E550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14:paraId="71092231" w14:textId="77777777" w:rsidR="002E5505" w:rsidRDefault="002B01CF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727" w:type="dxa"/>
          </w:tcPr>
          <w:p w14:paraId="0671A80B" w14:textId="77777777" w:rsidR="002E5505" w:rsidRDefault="002B01C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</w:tbl>
    <w:p w14:paraId="5EAE0933" w14:textId="77777777" w:rsidR="002E5505" w:rsidRDefault="002E550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E550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2BF2" w14:textId="77777777" w:rsidR="002E5505" w:rsidRDefault="002B01CF">
      <w:pPr>
        <w:spacing w:line="240" w:lineRule="auto"/>
      </w:pPr>
      <w:r>
        <w:separator/>
      </w:r>
    </w:p>
  </w:endnote>
  <w:endnote w:type="continuationSeparator" w:id="0">
    <w:p w14:paraId="7A997AB9" w14:textId="77777777" w:rsidR="002E5505" w:rsidRDefault="002B0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2471" w14:textId="77777777" w:rsidR="002E5505" w:rsidRDefault="002B01CF">
      <w:pPr>
        <w:spacing w:after="0"/>
      </w:pPr>
      <w:r>
        <w:separator/>
      </w:r>
    </w:p>
  </w:footnote>
  <w:footnote w:type="continuationSeparator" w:id="0">
    <w:p w14:paraId="024B65CE" w14:textId="77777777" w:rsidR="002E5505" w:rsidRDefault="002B01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2A380F"/>
    <w:rsid w:val="002B01CF"/>
    <w:rsid w:val="002E5505"/>
    <w:rsid w:val="00302014"/>
    <w:rsid w:val="00360191"/>
    <w:rsid w:val="00404274"/>
    <w:rsid w:val="00415397"/>
    <w:rsid w:val="00451E5C"/>
    <w:rsid w:val="004D6EA2"/>
    <w:rsid w:val="00530045"/>
    <w:rsid w:val="00534BB8"/>
    <w:rsid w:val="00542657"/>
    <w:rsid w:val="0058451E"/>
    <w:rsid w:val="005B3775"/>
    <w:rsid w:val="005B4F11"/>
    <w:rsid w:val="0061343E"/>
    <w:rsid w:val="0066388A"/>
    <w:rsid w:val="006969D6"/>
    <w:rsid w:val="006D200F"/>
    <w:rsid w:val="006F7D5F"/>
    <w:rsid w:val="007018A3"/>
    <w:rsid w:val="007553A3"/>
    <w:rsid w:val="007629FF"/>
    <w:rsid w:val="007A216A"/>
    <w:rsid w:val="007A246C"/>
    <w:rsid w:val="007D64BB"/>
    <w:rsid w:val="008633AA"/>
    <w:rsid w:val="0095629C"/>
    <w:rsid w:val="00964E9F"/>
    <w:rsid w:val="00976E5F"/>
    <w:rsid w:val="009D5120"/>
    <w:rsid w:val="00A11A55"/>
    <w:rsid w:val="00A226AD"/>
    <w:rsid w:val="00A60761"/>
    <w:rsid w:val="00AB4EB0"/>
    <w:rsid w:val="00AE4086"/>
    <w:rsid w:val="00AE4232"/>
    <w:rsid w:val="00AF225C"/>
    <w:rsid w:val="00B16CCB"/>
    <w:rsid w:val="00B44DF3"/>
    <w:rsid w:val="00BF1076"/>
    <w:rsid w:val="00C0544A"/>
    <w:rsid w:val="00CC2F7A"/>
    <w:rsid w:val="00D425FA"/>
    <w:rsid w:val="00D51074"/>
    <w:rsid w:val="00DA0FE1"/>
    <w:rsid w:val="00DA7936"/>
    <w:rsid w:val="00E22003"/>
    <w:rsid w:val="00E60089"/>
    <w:rsid w:val="00EB3B13"/>
    <w:rsid w:val="00F65C5C"/>
    <w:rsid w:val="00F77D8B"/>
    <w:rsid w:val="00FA42D4"/>
    <w:rsid w:val="690E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112CE"/>
  <w15:docId w15:val="{888E03B2-1E1C-CC4C-BC23-3F3CFA9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zh-CN" w:eastAsia="zh-C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Pr>
      <w:b/>
      <w:bCs/>
      <w:i/>
      <w:iCs/>
      <w:color w:val="4F81BD" w:themeColor="accent1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No Spacing"/>
    <w:uiPriority w:val="1"/>
    <w:qFormat/>
    <w:rPr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ad">
    <w:name w:val="Нижний колонтитул Знак"/>
    <w:basedOn w:val="a0"/>
    <w:link w:val="ac"/>
    <w:uiPriority w:val="99"/>
  </w:style>
  <w:style w:type="character" w:customStyle="1" w:styleId="a9">
    <w:name w:val="Текст Знак"/>
    <w:basedOn w:val="a0"/>
    <w:link w:val="a8"/>
    <w:rPr>
      <w:rFonts w:ascii="Courier New" w:eastAsia="Times New Roman" w:hAnsi="Courier New" w:cs="Times New Roman"/>
      <w:sz w:val="28"/>
      <w:szCs w:val="20"/>
      <w:lang w:val="zh-CN" w:eastAsia="zh-CN"/>
    </w:r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m8nw">
    <w:name w:val="mm8nw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</w:style>
  <w:style w:type="paragraph" w:customStyle="1" w:styleId="1j-51">
    <w:name w:val="_1j-5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23C-4B9C-4F54-A797-EA83CAED8C6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ПРАКТИЧЕСКОЕ%20ЗАДАНИЕ_2.dotx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Евгений Фешкин</cp:lastModifiedBy>
  <cp:revision>2</cp:revision>
  <dcterms:created xsi:type="dcterms:W3CDTF">2025-01-18T08:45:00Z</dcterms:created>
  <dcterms:modified xsi:type="dcterms:W3CDTF">2025-01-18T08:45:00Z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2513D29C56F14E5585BA2E4B3A32FC91_12</vt:lpwstr>
  </property>
</Properties>
</file>